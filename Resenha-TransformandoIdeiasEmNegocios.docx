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776" w:rsidRDefault="00377223">
      <w:r>
        <w:t>Transformando Ideias em Ne</w:t>
      </w:r>
      <w:bookmarkStart w:id="0" w:name="_GoBack"/>
      <w:bookmarkEnd w:id="0"/>
      <w:r>
        <w:t>gócios</w:t>
      </w:r>
    </w:p>
    <w:sectPr w:rsidR="003F1776" w:rsidSect="003B4E86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A96"/>
    <w:rsid w:val="00304A96"/>
    <w:rsid w:val="00377223"/>
    <w:rsid w:val="003B4E86"/>
    <w:rsid w:val="003F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98D63D-AE47-479A-BAD9-E06D8F9B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anRamos\Documents\Modelos%20Personalizados%20do%20Office\ABNT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ABNT</Template>
  <TotalTime>2</TotalTime>
  <Pages>1</Pages>
  <Words>5</Words>
  <Characters>28</Characters>
  <Application>Microsoft Office Word</Application>
  <DocSecurity>0</DocSecurity>
  <Lines>1</Lines>
  <Paragraphs>1</Paragraphs>
  <ScaleCrop>false</ScaleCrop>
  <Company>Personal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de Avila Ramos</dc:creator>
  <cp:keywords/>
  <dc:description/>
  <cp:lastModifiedBy>Christian de Avila Ramos</cp:lastModifiedBy>
  <cp:revision>2</cp:revision>
  <dcterms:created xsi:type="dcterms:W3CDTF">2015-03-30T20:49:00Z</dcterms:created>
  <dcterms:modified xsi:type="dcterms:W3CDTF">2015-03-30T20:53:00Z</dcterms:modified>
</cp:coreProperties>
</file>